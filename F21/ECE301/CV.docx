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2" w:type="dxa"/>
          <w:right w:w="142" w:type="dxa"/>
        </w:tblCellMar>
        <w:tblLook w:val="04A0" w:firstRow="1" w:lastRow="0" w:firstColumn="1" w:lastColumn="0" w:noHBand="0" w:noVBand="1"/>
      </w:tblPr>
      <w:tblGrid>
        <w:gridCol w:w="900"/>
        <w:gridCol w:w="2701"/>
        <w:gridCol w:w="3596"/>
        <w:gridCol w:w="2694"/>
        <w:gridCol w:w="899"/>
      </w:tblGrid>
      <w:tr w:rsidR="00605A5B" w14:paraId="240B02FE" w14:textId="77777777" w:rsidTr="00605A5B">
        <w:trPr>
          <w:trHeight w:val="2285"/>
        </w:trPr>
        <w:tc>
          <w:tcPr>
            <w:tcW w:w="900" w:type="dxa"/>
            <w:tcBorders>
              <w:bottom w:val="single" w:sz="18" w:space="0" w:color="648276" w:themeColor="accent5"/>
            </w:tcBorders>
          </w:tcPr>
          <w:p w14:paraId="50E94A9F" w14:textId="77777777" w:rsidR="00605A5B" w:rsidRDefault="00605A5B"/>
        </w:tc>
        <w:tc>
          <w:tcPr>
            <w:tcW w:w="8991" w:type="dxa"/>
            <w:gridSpan w:val="3"/>
            <w:tcBorders>
              <w:bottom w:val="single" w:sz="18" w:space="0" w:color="648276" w:themeColor="accent5"/>
            </w:tcBorders>
          </w:tcPr>
          <w:p w14:paraId="20E0A4CF" w14:textId="412166CE" w:rsidR="00605A5B" w:rsidRPr="00F316AD" w:rsidRDefault="008454B1" w:rsidP="00605A5B">
            <w:pPr>
              <w:pStyle w:val="Title"/>
            </w:pPr>
            <w:r>
              <w:t>Will</w:t>
            </w:r>
            <w:r w:rsidR="00A77921">
              <w:t xml:space="preserve"> </w:t>
            </w:r>
            <w:r>
              <w:rPr>
                <w:rStyle w:val="Emphasis"/>
              </w:rPr>
              <w:t>Buziak</w:t>
            </w:r>
          </w:p>
          <w:p w14:paraId="651F5404" w14:textId="4003DEEA" w:rsidR="00605A5B" w:rsidRDefault="008454B1" w:rsidP="00A77921">
            <w:pPr>
              <w:pStyle w:val="Subtitle"/>
            </w:pPr>
            <w:r>
              <w:t>Mechanical Engineer</w:t>
            </w:r>
          </w:p>
        </w:tc>
        <w:tc>
          <w:tcPr>
            <w:tcW w:w="899" w:type="dxa"/>
            <w:tcBorders>
              <w:bottom w:val="single" w:sz="18" w:space="0" w:color="648276" w:themeColor="accent5"/>
            </w:tcBorders>
          </w:tcPr>
          <w:p w14:paraId="7DE70DD8" w14:textId="77777777" w:rsidR="00605A5B" w:rsidRDefault="00605A5B"/>
        </w:tc>
      </w:tr>
      <w:tr w:rsidR="00F4501B" w14:paraId="4D4CF48E" w14:textId="77777777" w:rsidTr="000E1D44">
        <w:tc>
          <w:tcPr>
            <w:tcW w:w="3601" w:type="dxa"/>
            <w:gridSpan w:val="2"/>
            <w:tcBorders>
              <w:top w:val="single" w:sz="18" w:space="0" w:color="648276" w:themeColor="accent5"/>
              <w:right w:val="single" w:sz="18" w:space="0" w:color="648276" w:themeColor="accent5"/>
            </w:tcBorders>
          </w:tcPr>
          <w:p w14:paraId="557E96ED" w14:textId="77777777" w:rsidR="00F4501B" w:rsidRDefault="00F4501B"/>
        </w:tc>
        <w:tc>
          <w:tcPr>
            <w:tcW w:w="3596" w:type="dxa"/>
            <w:tcBorders>
              <w:top w:val="single" w:sz="18" w:space="0" w:color="648276" w:themeColor="accent5"/>
              <w:left w:val="single" w:sz="18" w:space="0" w:color="648276" w:themeColor="accent5"/>
            </w:tcBorders>
          </w:tcPr>
          <w:p w14:paraId="7470D4F7" w14:textId="77777777" w:rsidR="00F4501B" w:rsidRDefault="00F4501B"/>
        </w:tc>
        <w:tc>
          <w:tcPr>
            <w:tcW w:w="3593" w:type="dxa"/>
            <w:gridSpan w:val="2"/>
            <w:tcBorders>
              <w:top w:val="single" w:sz="18" w:space="0" w:color="648276" w:themeColor="accent5"/>
            </w:tcBorders>
          </w:tcPr>
          <w:p w14:paraId="27A703E3" w14:textId="77777777" w:rsidR="00F4501B" w:rsidRDefault="00F4501B"/>
        </w:tc>
      </w:tr>
      <w:tr w:rsidR="00605A5B" w14:paraId="1A9C6F03" w14:textId="77777777" w:rsidTr="0057534A">
        <w:trPr>
          <w:trHeight w:val="2057"/>
        </w:trPr>
        <w:tc>
          <w:tcPr>
            <w:tcW w:w="3601" w:type="dxa"/>
            <w:gridSpan w:val="2"/>
            <w:tcBorders>
              <w:right w:val="single" w:sz="18" w:space="0" w:color="648276" w:themeColor="accent5"/>
            </w:tcBorders>
          </w:tcPr>
          <w:p w14:paraId="2EA1D419" w14:textId="11381022" w:rsidR="00C1095A" w:rsidRDefault="007F07E2" w:rsidP="008454B1">
            <w:pPr>
              <w:pStyle w:val="Heading1"/>
            </w:pPr>
            <w:sdt>
              <w:sdtPr>
                <w:id w:val="1604447469"/>
                <w:placeholder>
                  <w:docPart w:val="D423CF9F364245E29FE4CB5FB3D01F34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77921" w:rsidRPr="00605A5B">
                  <w:t>Contact</w:t>
                </w:r>
              </w:sdtContent>
            </w:sdt>
          </w:p>
          <w:p w14:paraId="11528BB1" w14:textId="090C0B46" w:rsidR="00C1095A" w:rsidRDefault="008454B1" w:rsidP="00C1095A">
            <w:pPr>
              <w:pStyle w:val="TextLeft"/>
            </w:pPr>
            <w:r>
              <w:t>808-342-0160</w:t>
            </w:r>
          </w:p>
          <w:p w14:paraId="26C5B927" w14:textId="1F4232B4" w:rsidR="00C1095A" w:rsidRDefault="008454B1" w:rsidP="00C1095A">
            <w:pPr>
              <w:pStyle w:val="TextLeft"/>
            </w:pPr>
            <w:r>
              <w:t>willbuziak@gmail.com</w:t>
            </w:r>
          </w:p>
          <w:p w14:paraId="0A5CDB52" w14:textId="77777777" w:rsidR="00605A5B" w:rsidRDefault="00605A5B" w:rsidP="00605A5B">
            <w:pPr>
              <w:pStyle w:val="TextLeft"/>
            </w:pPr>
          </w:p>
        </w:tc>
        <w:tc>
          <w:tcPr>
            <w:tcW w:w="7189" w:type="dxa"/>
            <w:gridSpan w:val="3"/>
            <w:tcBorders>
              <w:left w:val="single" w:sz="18" w:space="0" w:color="648276" w:themeColor="accent5"/>
              <w:bottom w:val="single" w:sz="8" w:space="0" w:color="648276" w:themeColor="accent5"/>
            </w:tcBorders>
          </w:tcPr>
          <w:p w14:paraId="40E7E080" w14:textId="12C0EE91" w:rsidR="00605A5B" w:rsidRPr="006E70D3" w:rsidRDefault="008454B1" w:rsidP="008454B1">
            <w:pPr>
              <w:pStyle w:val="Heading2"/>
            </w:pPr>
            <w:r>
              <w:t xml:space="preserve">Currently working towards a </w:t>
            </w:r>
            <w:r w:rsidR="00D73B70">
              <w:t>bachelor’s in engineering</w:t>
            </w:r>
            <w:r>
              <w:t xml:space="preserve"> in mechanical engineering</w:t>
            </w:r>
          </w:p>
        </w:tc>
      </w:tr>
      <w:tr w:rsidR="000E1D44" w14:paraId="602A4C9F" w14:textId="77777777" w:rsidTr="000E1D44">
        <w:trPr>
          <w:trHeight w:val="3688"/>
        </w:trPr>
        <w:tc>
          <w:tcPr>
            <w:tcW w:w="3601" w:type="dxa"/>
            <w:gridSpan w:val="2"/>
            <w:tcBorders>
              <w:right w:val="single" w:sz="18" w:space="0" w:color="648276" w:themeColor="accent5"/>
            </w:tcBorders>
          </w:tcPr>
          <w:p w14:paraId="7E5B77C4" w14:textId="77777777" w:rsidR="000E1D44" w:rsidRDefault="007F07E2" w:rsidP="000E1D44">
            <w:pPr>
              <w:pStyle w:val="Heading1"/>
            </w:pPr>
            <w:sdt>
              <w:sdtPr>
                <w:id w:val="1723097672"/>
                <w:placeholder>
                  <w:docPart w:val="ACD5EA6A76BD4102AC80F1BD776E320B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77921">
                  <w:t>Education</w:t>
                </w:r>
              </w:sdtContent>
            </w:sdt>
          </w:p>
          <w:p w14:paraId="74511E4E" w14:textId="6A5DFDF6" w:rsidR="008454B1" w:rsidRPr="008454B1" w:rsidRDefault="008454B1" w:rsidP="008454B1">
            <w:pPr>
              <w:pStyle w:val="TextLeft"/>
            </w:pPr>
            <w:r>
              <w:t>University of Tennessee, Knoxville</w:t>
            </w:r>
          </w:p>
        </w:tc>
        <w:tc>
          <w:tcPr>
            <w:tcW w:w="7189" w:type="dxa"/>
            <w:gridSpan w:val="3"/>
            <w:tcBorders>
              <w:left w:val="single" w:sz="18" w:space="0" w:color="648276" w:themeColor="accent5"/>
              <w:bottom w:val="single" w:sz="8" w:space="0" w:color="648276" w:themeColor="accent5"/>
            </w:tcBorders>
          </w:tcPr>
          <w:sdt>
            <w:sdtPr>
              <w:id w:val="-1767221959"/>
              <w:placeholder>
                <w:docPart w:val="F0B27E19BA67411CACFA1CEF18EA141D"/>
              </w:placeholder>
              <w:temporary/>
              <w:showingPlcHdr/>
              <w15:appearance w15:val="hidden"/>
              <w:text/>
            </w:sdtPr>
            <w:sdtEndPr/>
            <w:sdtContent>
              <w:p w14:paraId="67048800" w14:textId="77777777" w:rsidR="00A77921" w:rsidRDefault="00A77921" w:rsidP="00A77921">
                <w:pPr>
                  <w:pStyle w:val="Heading2"/>
                </w:pPr>
                <w:r>
                  <w:t>Experience</w:t>
                </w:r>
              </w:p>
            </w:sdtContent>
          </w:sdt>
          <w:p w14:paraId="44B96B5C" w14:textId="70B88CAA" w:rsidR="008454B1" w:rsidRDefault="008454B1" w:rsidP="008454B1">
            <w:pPr>
              <w:pStyle w:val="SmallText"/>
            </w:pPr>
            <w:r>
              <w:t>August 2020-May 2021</w:t>
            </w:r>
          </w:p>
          <w:p w14:paraId="0D2F4250" w14:textId="13051313" w:rsidR="000E1D44" w:rsidRPr="000E1D44" w:rsidRDefault="000E1D44" w:rsidP="008454B1">
            <w:pPr>
              <w:pStyle w:val="SmallText"/>
            </w:pPr>
            <w:r w:rsidRPr="000E1D44">
              <w:t xml:space="preserve"> </w:t>
            </w:r>
            <w:r w:rsidR="008454B1">
              <w:t>wall attendant</w:t>
            </w:r>
            <w:r w:rsidR="0057534A">
              <w:t xml:space="preserve"> </w:t>
            </w:r>
            <w:r w:rsidRPr="000E1D44">
              <w:t>•</w:t>
            </w:r>
            <w:r w:rsidR="0057534A">
              <w:t xml:space="preserve"> </w:t>
            </w:r>
            <w:r w:rsidR="008454B1">
              <w:t>University of Tennessee</w:t>
            </w:r>
          </w:p>
          <w:p w14:paraId="690F9ED9" w14:textId="77777777" w:rsidR="000E1D44" w:rsidRDefault="000E1D44" w:rsidP="000E1D44">
            <w:pPr>
              <w:pStyle w:val="TextRight"/>
              <w:rPr>
                <w:sz w:val="21"/>
              </w:rPr>
            </w:pPr>
          </w:p>
          <w:p w14:paraId="174DD5FB" w14:textId="14174C1D" w:rsidR="0057534A" w:rsidRDefault="008454B1" w:rsidP="0057534A">
            <w:pPr>
              <w:pStyle w:val="SmallText"/>
            </w:pPr>
            <w:r>
              <w:t>May 2020-July 2020</w:t>
            </w:r>
          </w:p>
          <w:p w14:paraId="2016CE49" w14:textId="694B1A68" w:rsidR="0057534A" w:rsidRPr="000E1D44" w:rsidRDefault="008454B1" w:rsidP="0057534A">
            <w:pPr>
              <w:pStyle w:val="TextRight"/>
            </w:pPr>
            <w:r>
              <w:t>Landscaper</w:t>
            </w:r>
            <w:r w:rsidR="0057534A">
              <w:t xml:space="preserve"> </w:t>
            </w:r>
            <w:r w:rsidR="0057534A" w:rsidRPr="000E1D44">
              <w:t>•</w:t>
            </w:r>
            <w:r w:rsidR="0057534A">
              <w:t xml:space="preserve"> </w:t>
            </w:r>
            <w:r>
              <w:t>Absolute lawncare and landscape</w:t>
            </w:r>
          </w:p>
          <w:p w14:paraId="25F480AA" w14:textId="77777777" w:rsidR="000E1D44" w:rsidRDefault="0057534A" w:rsidP="0057534A">
            <w:pPr>
              <w:pStyle w:val="TextRight"/>
              <w:rPr>
                <w:sz w:val="21"/>
              </w:rPr>
            </w:pPr>
            <w:r>
              <w:rPr>
                <w:sz w:val="21"/>
              </w:rPr>
              <w:t xml:space="preserve"> </w:t>
            </w:r>
          </w:p>
          <w:p w14:paraId="2FF8D1CD" w14:textId="4D44B033" w:rsidR="0057534A" w:rsidRDefault="008454B1" w:rsidP="0057534A">
            <w:pPr>
              <w:pStyle w:val="SmallText"/>
            </w:pPr>
            <w:r>
              <w:t>March 2017-August 2019</w:t>
            </w:r>
          </w:p>
          <w:p w14:paraId="7795695B" w14:textId="75E168AD" w:rsidR="0057534A" w:rsidRPr="000E1D44" w:rsidRDefault="008454B1" w:rsidP="0057534A">
            <w:pPr>
              <w:pStyle w:val="TextRight"/>
            </w:pPr>
            <w:r>
              <w:t>Cart Attendant</w:t>
            </w:r>
            <w:r w:rsidR="0057534A">
              <w:t xml:space="preserve"> </w:t>
            </w:r>
            <w:r w:rsidR="0057534A" w:rsidRPr="000E1D44">
              <w:t xml:space="preserve">• </w:t>
            </w:r>
            <w:r>
              <w:t>Colonial Country Club</w:t>
            </w:r>
          </w:p>
          <w:p w14:paraId="39F7B7A1" w14:textId="77777777" w:rsidR="000E1D44" w:rsidRDefault="0057534A" w:rsidP="0057534A">
            <w:pPr>
              <w:pStyle w:val="TextRight"/>
              <w:rPr>
                <w:sz w:val="21"/>
              </w:rPr>
            </w:pPr>
            <w:r>
              <w:rPr>
                <w:sz w:val="21"/>
              </w:rPr>
              <w:t xml:space="preserve"> </w:t>
            </w:r>
          </w:p>
          <w:p w14:paraId="3D7AEC1A" w14:textId="77777777" w:rsidR="000E1D44" w:rsidRPr="008454B1" w:rsidRDefault="008454B1" w:rsidP="008454B1">
            <w:pPr>
              <w:pStyle w:val="TextRight"/>
              <w:numPr>
                <w:ilvl w:val="0"/>
                <w:numId w:val="1"/>
              </w:numPr>
              <w:rPr>
                <w:color w:val="auto"/>
              </w:rPr>
            </w:pPr>
            <w:r w:rsidRPr="008454B1">
              <w:rPr>
                <w:color w:val="auto"/>
              </w:rPr>
              <w:t>Communicate with coworkers in Spanish (non-native language)</w:t>
            </w:r>
          </w:p>
          <w:p w14:paraId="51D746DA" w14:textId="77777777" w:rsidR="008454B1" w:rsidRDefault="008454B1" w:rsidP="008454B1">
            <w:pPr>
              <w:pStyle w:val="ListParagraph"/>
              <w:numPr>
                <w:ilvl w:val="0"/>
                <w:numId w:val="1"/>
              </w:numPr>
            </w:pPr>
            <w:r>
              <w:t>Manage opening and closing of facilities</w:t>
            </w:r>
          </w:p>
          <w:p w14:paraId="2E52F7BE" w14:textId="77777777" w:rsidR="008454B1" w:rsidRDefault="008454B1" w:rsidP="008454B1">
            <w:pPr>
              <w:pStyle w:val="ListParagraph"/>
              <w:numPr>
                <w:ilvl w:val="0"/>
                <w:numId w:val="1"/>
              </w:numPr>
            </w:pPr>
            <w:r>
              <w:t>Facilitate sales</w:t>
            </w:r>
          </w:p>
          <w:p w14:paraId="6F4C60CB" w14:textId="2CACD5E2" w:rsidR="008454B1" w:rsidRPr="008454B1" w:rsidRDefault="008454B1" w:rsidP="008454B1">
            <w:pPr>
              <w:pStyle w:val="ListParagraph"/>
              <w:numPr>
                <w:ilvl w:val="0"/>
                <w:numId w:val="1"/>
              </w:numPr>
            </w:pPr>
            <w:r>
              <w:t>Teach</w:t>
            </w:r>
          </w:p>
        </w:tc>
      </w:tr>
      <w:tr w:rsidR="000E1D44" w14:paraId="493BC254" w14:textId="77777777" w:rsidTr="000E1D44">
        <w:trPr>
          <w:trHeight w:val="2375"/>
        </w:trPr>
        <w:tc>
          <w:tcPr>
            <w:tcW w:w="3601" w:type="dxa"/>
            <w:gridSpan w:val="2"/>
            <w:tcBorders>
              <w:right w:val="single" w:sz="18" w:space="0" w:color="648276" w:themeColor="accent5"/>
            </w:tcBorders>
          </w:tcPr>
          <w:p w14:paraId="51CA59C9" w14:textId="77777777" w:rsidR="000E1D44" w:rsidRDefault="007F07E2" w:rsidP="00A77921">
            <w:pPr>
              <w:pStyle w:val="Heading1"/>
            </w:pPr>
            <w:sdt>
              <w:sdtPr>
                <w:id w:val="-242716918"/>
                <w:placeholder>
                  <w:docPart w:val="ECC535A7074747199C24CFD9388720A9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77921" w:rsidRPr="000E1D44">
                  <w:t>Key Skills</w:t>
                </w:r>
              </w:sdtContent>
            </w:sdt>
          </w:p>
          <w:p w14:paraId="7D59B4E4" w14:textId="270AF60C" w:rsidR="000E1D44" w:rsidRDefault="008454B1" w:rsidP="008454B1">
            <w:pPr>
              <w:pStyle w:val="TextLeft"/>
            </w:pPr>
            <w:r>
              <w:t xml:space="preserve">Microsoft applications </w:t>
            </w:r>
          </w:p>
          <w:p w14:paraId="063BE7DC" w14:textId="6A8DF044" w:rsidR="008454B1" w:rsidRDefault="008454B1" w:rsidP="008454B1">
            <w:pPr>
              <w:jc w:val="right"/>
            </w:pPr>
            <w:proofErr w:type="spellStart"/>
            <w:r>
              <w:t>Matlab</w:t>
            </w:r>
            <w:proofErr w:type="spellEnd"/>
          </w:p>
          <w:p w14:paraId="62474C99" w14:textId="3ECB80CF" w:rsidR="008454B1" w:rsidRDefault="008454B1" w:rsidP="008454B1">
            <w:pPr>
              <w:jc w:val="right"/>
            </w:pPr>
            <w:proofErr w:type="spellStart"/>
            <w:r>
              <w:t>Solidworks</w:t>
            </w:r>
            <w:proofErr w:type="spellEnd"/>
          </w:p>
          <w:p w14:paraId="20195CA5" w14:textId="77777777" w:rsidR="008454B1" w:rsidRPr="008454B1" w:rsidRDefault="008454B1" w:rsidP="008454B1">
            <w:pPr>
              <w:jc w:val="right"/>
            </w:pPr>
          </w:p>
          <w:p w14:paraId="5AA3A45D" w14:textId="68A0D6B4" w:rsidR="008454B1" w:rsidRPr="008454B1" w:rsidRDefault="008454B1" w:rsidP="008454B1"/>
        </w:tc>
        <w:tc>
          <w:tcPr>
            <w:tcW w:w="7189" w:type="dxa"/>
            <w:gridSpan w:val="3"/>
            <w:tcBorders>
              <w:top w:val="single" w:sz="8" w:space="0" w:color="648276" w:themeColor="accent5"/>
              <w:left w:val="single" w:sz="18" w:space="0" w:color="648276" w:themeColor="accent5"/>
              <w:bottom w:val="single" w:sz="8" w:space="0" w:color="648276" w:themeColor="accent5"/>
            </w:tcBorders>
          </w:tcPr>
          <w:p w14:paraId="40185194" w14:textId="77777777" w:rsidR="000E1D44" w:rsidRDefault="00D73B70" w:rsidP="000E1D44">
            <w:pPr>
              <w:pStyle w:val="TextRight"/>
            </w:pPr>
            <w:r>
              <w:t>Applicable Coursework:</w:t>
            </w:r>
          </w:p>
          <w:p w14:paraId="0C27EB85" w14:textId="77777777" w:rsidR="00D73B70" w:rsidRDefault="00D73B70" w:rsidP="00D73B70">
            <w:pPr>
              <w:pStyle w:val="ListParagraph"/>
              <w:numPr>
                <w:ilvl w:val="0"/>
                <w:numId w:val="2"/>
              </w:numPr>
            </w:pPr>
            <w:r>
              <w:t>Statics, Dynamics, Mechanics of materials</w:t>
            </w:r>
          </w:p>
          <w:p w14:paraId="7F22A824" w14:textId="77777777" w:rsidR="00D73B70" w:rsidRDefault="00D73B70" w:rsidP="00D73B70">
            <w:pPr>
              <w:pStyle w:val="ListParagraph"/>
              <w:numPr>
                <w:ilvl w:val="0"/>
                <w:numId w:val="2"/>
              </w:numPr>
            </w:pPr>
            <w:r>
              <w:t>System Dynamics, Fluid Dynamics</w:t>
            </w:r>
          </w:p>
          <w:p w14:paraId="222A3B90" w14:textId="22FF985A" w:rsidR="00D73B70" w:rsidRPr="00D73B70" w:rsidRDefault="00D73B70" w:rsidP="00D73B70">
            <w:pPr>
              <w:pStyle w:val="ListParagraph"/>
              <w:numPr>
                <w:ilvl w:val="0"/>
                <w:numId w:val="2"/>
              </w:numPr>
            </w:pPr>
            <w:r>
              <w:t>Computer Aided Design</w:t>
            </w:r>
          </w:p>
        </w:tc>
      </w:tr>
      <w:tr w:rsidR="000E1D44" w14:paraId="18B0C59B" w14:textId="77777777" w:rsidTr="000E1D44">
        <w:trPr>
          <w:trHeight w:val="1604"/>
        </w:trPr>
        <w:tc>
          <w:tcPr>
            <w:tcW w:w="3601" w:type="dxa"/>
            <w:gridSpan w:val="2"/>
            <w:tcBorders>
              <w:right w:val="single" w:sz="18" w:space="0" w:color="648276" w:themeColor="accent5"/>
            </w:tcBorders>
          </w:tcPr>
          <w:p w14:paraId="149AE124" w14:textId="77777777" w:rsidR="000E1D44" w:rsidRDefault="000E1D44"/>
        </w:tc>
        <w:tc>
          <w:tcPr>
            <w:tcW w:w="7189" w:type="dxa"/>
            <w:gridSpan w:val="3"/>
            <w:tcBorders>
              <w:left w:val="single" w:sz="18" w:space="0" w:color="648276" w:themeColor="accent5"/>
              <w:bottom w:val="single" w:sz="8" w:space="0" w:color="648276" w:themeColor="accent5"/>
            </w:tcBorders>
          </w:tcPr>
          <w:p w14:paraId="7F575432" w14:textId="77777777" w:rsidR="000E1D44" w:rsidRDefault="00D73B70" w:rsidP="00D73B70">
            <w:pPr>
              <w:pStyle w:val="Heading2"/>
            </w:pPr>
            <w:r>
              <w:t>Extracurricular activities:</w:t>
            </w:r>
          </w:p>
          <w:p w14:paraId="3DFBB22D" w14:textId="77777777" w:rsidR="00D73B70" w:rsidRDefault="00D73B70" w:rsidP="00D73B70">
            <w:r>
              <w:t>Climbing</w:t>
            </w:r>
          </w:p>
          <w:p w14:paraId="44F31510" w14:textId="77777777" w:rsidR="00D73B70" w:rsidRDefault="00D73B70" w:rsidP="00D73B70">
            <w:r>
              <w:t>Guitar</w:t>
            </w:r>
          </w:p>
          <w:p w14:paraId="1C272A87" w14:textId="77777777" w:rsidR="00D73B70" w:rsidRDefault="00D73B70" w:rsidP="00D73B70">
            <w:r>
              <w:t>Golf</w:t>
            </w:r>
          </w:p>
          <w:p w14:paraId="1BA15E71" w14:textId="48ED7CC0" w:rsidR="00D73B70" w:rsidRPr="00D73B70" w:rsidRDefault="00D73B70" w:rsidP="00D73B70">
            <w:r>
              <w:t>Downhill</w:t>
            </w:r>
          </w:p>
        </w:tc>
      </w:tr>
      <w:tr w:rsidR="000E1D44" w14:paraId="63358685" w14:textId="77777777" w:rsidTr="000E1D44">
        <w:trPr>
          <w:trHeight w:val="149"/>
        </w:trPr>
        <w:tc>
          <w:tcPr>
            <w:tcW w:w="3601" w:type="dxa"/>
            <w:gridSpan w:val="2"/>
            <w:tcBorders>
              <w:right w:val="single" w:sz="18" w:space="0" w:color="648276" w:themeColor="accent5"/>
            </w:tcBorders>
          </w:tcPr>
          <w:p w14:paraId="509999C2" w14:textId="77777777" w:rsidR="000E1D44" w:rsidRDefault="000E1D44"/>
        </w:tc>
        <w:tc>
          <w:tcPr>
            <w:tcW w:w="7189" w:type="dxa"/>
            <w:gridSpan w:val="3"/>
            <w:tcBorders>
              <w:left w:val="single" w:sz="18" w:space="0" w:color="648276" w:themeColor="accent5"/>
            </w:tcBorders>
          </w:tcPr>
          <w:p w14:paraId="08EF6655" w14:textId="39CD3953" w:rsidR="000E1D44" w:rsidRPr="000E1D44" w:rsidRDefault="000E1D44" w:rsidP="00D73B70">
            <w:pPr>
              <w:pStyle w:val="Heading2"/>
            </w:pPr>
          </w:p>
        </w:tc>
      </w:tr>
    </w:tbl>
    <w:p w14:paraId="17768CA3" w14:textId="77777777" w:rsidR="00C55D85" w:rsidRDefault="00C55D85"/>
    <w:sectPr w:rsidR="00C55D85" w:rsidSect="00F4501B">
      <w:footerReference w:type="default" r:id="rId10"/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F4E1A9" w14:textId="77777777" w:rsidR="007F07E2" w:rsidRDefault="007F07E2" w:rsidP="00F316AD">
      <w:r>
        <w:separator/>
      </w:r>
    </w:p>
  </w:endnote>
  <w:endnote w:type="continuationSeparator" w:id="0">
    <w:p w14:paraId="5C22ED84" w14:textId="77777777" w:rsidR="007F07E2" w:rsidRDefault="007F07E2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A3C34" w14:textId="77777777" w:rsidR="000E1D44" w:rsidRDefault="000E1D44">
    <w:pPr>
      <w:pStyle w:val="Footer"/>
    </w:pP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0C453A" wp14:editId="54C88E6C">
              <wp:simplePos x="0" y="0"/>
              <wp:positionH relativeFrom="page">
                <wp:posOffset>457200</wp:posOffset>
              </wp:positionH>
              <wp:positionV relativeFrom="page">
                <wp:posOffset>9593580</wp:posOffset>
              </wp:positionV>
              <wp:extent cx="6850380" cy="458470"/>
              <wp:effectExtent l="0" t="0" r="0" b="0"/>
              <wp:wrapNone/>
              <wp:docPr id="1" name="Rectangle 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850380" cy="45847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D176855" id="Rectangle 2" o:spid="_x0000_s1026" alt="&quot;&quot;" style="position:absolute;margin-left:36pt;margin-top:755.4pt;width:539.4pt;height:36.1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" fillcolor="#648276 [3208]" stroked="f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887702" w14:textId="77777777" w:rsidR="007F07E2" w:rsidRDefault="007F07E2" w:rsidP="00F316AD">
      <w:r>
        <w:separator/>
      </w:r>
    </w:p>
  </w:footnote>
  <w:footnote w:type="continuationSeparator" w:id="0">
    <w:p w14:paraId="093DA3FE" w14:textId="77777777" w:rsidR="007F07E2" w:rsidRDefault="007F07E2" w:rsidP="00F316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729F9"/>
    <w:multiLevelType w:val="hybridMultilevel"/>
    <w:tmpl w:val="5F800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FD5EB4"/>
    <w:multiLevelType w:val="hybridMultilevel"/>
    <w:tmpl w:val="DD548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4B1"/>
    <w:rsid w:val="000E1D44"/>
    <w:rsid w:val="0020696E"/>
    <w:rsid w:val="002356A2"/>
    <w:rsid w:val="002D12DA"/>
    <w:rsid w:val="003019B2"/>
    <w:rsid w:val="0034688D"/>
    <w:rsid w:val="0040233B"/>
    <w:rsid w:val="00511A6E"/>
    <w:rsid w:val="0057534A"/>
    <w:rsid w:val="00605A5B"/>
    <w:rsid w:val="006C60E6"/>
    <w:rsid w:val="006E70D3"/>
    <w:rsid w:val="007B0F94"/>
    <w:rsid w:val="007F07E2"/>
    <w:rsid w:val="008454B1"/>
    <w:rsid w:val="00A77921"/>
    <w:rsid w:val="00B575FB"/>
    <w:rsid w:val="00C1095A"/>
    <w:rsid w:val="00C55D85"/>
    <w:rsid w:val="00CA2273"/>
    <w:rsid w:val="00CD50FD"/>
    <w:rsid w:val="00D47124"/>
    <w:rsid w:val="00D73B70"/>
    <w:rsid w:val="00DD5D7B"/>
    <w:rsid w:val="00F316AD"/>
    <w:rsid w:val="00F45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C6877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34688D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rsid w:val="00A77921"/>
    <w:pPr>
      <w:spacing w:before="120" w:after="120"/>
      <w:jc w:val="right"/>
      <w:outlineLvl w:val="0"/>
    </w:pPr>
    <w:rPr>
      <w:rFonts w:asciiTheme="majorHAnsi" w:hAnsiTheme="majorHAnsi" w:cs="Times New Roman (Body CS)"/>
      <w:b/>
      <w:color w:val="648276" w:themeColor="accent5"/>
      <w:sz w:val="28"/>
    </w:rPr>
  </w:style>
  <w:style w:type="paragraph" w:styleId="Heading2">
    <w:name w:val="heading 2"/>
    <w:basedOn w:val="Normal"/>
    <w:next w:val="Normal"/>
    <w:link w:val="Heading2Char"/>
    <w:uiPriority w:val="3"/>
    <w:qFormat/>
    <w:rsid w:val="00A77921"/>
    <w:pPr>
      <w:spacing w:before="120" w:after="120"/>
      <w:outlineLvl w:val="1"/>
    </w:pPr>
    <w:rPr>
      <w:rFonts w:asciiTheme="majorHAnsi" w:hAnsiTheme="majorHAnsi"/>
      <w:b/>
      <w:color w:val="648276" w:themeColor="accent5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534A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534A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57534A"/>
    <w:pPr>
      <w:spacing w:before="120" w:after="120"/>
    </w:pPr>
    <w:rPr>
      <w:rFonts w:asciiTheme="majorHAnsi" w:hAnsiTheme="majorHAnsi" w:cs="Times New Roman (Body CS)"/>
      <w:sz w:val="90"/>
    </w:rPr>
  </w:style>
  <w:style w:type="character" w:customStyle="1" w:styleId="TitleChar">
    <w:name w:val="Title Char"/>
    <w:basedOn w:val="DefaultParagraphFont"/>
    <w:link w:val="Title"/>
    <w:rsid w:val="0057534A"/>
    <w:rPr>
      <w:rFonts w:asciiTheme="majorHAnsi" w:hAnsiTheme="majorHAnsi" w:cs="Times New Roman (Body CS)"/>
      <w:color w:val="000000" w:themeColor="text1"/>
      <w:sz w:val="90"/>
    </w:rPr>
  </w:style>
  <w:style w:type="paragraph" w:styleId="Subtitle">
    <w:name w:val="Subtitle"/>
    <w:basedOn w:val="Normal"/>
    <w:next w:val="Normal"/>
    <w:link w:val="SubtitleChar"/>
    <w:uiPriority w:val="1"/>
    <w:qFormat/>
    <w:rsid w:val="00A77921"/>
    <w:pPr>
      <w:spacing w:before="120" w:after="120"/>
    </w:pPr>
    <w:rPr>
      <w:rFonts w:asciiTheme="majorHAnsi" w:hAnsiTheme="majorHAnsi" w:cs="Times New Roman (Body CS)"/>
      <w:b/>
      <w:sz w:val="44"/>
    </w:rPr>
  </w:style>
  <w:style w:type="character" w:customStyle="1" w:styleId="SubtitleChar">
    <w:name w:val="Subtitle Char"/>
    <w:basedOn w:val="DefaultParagraphFont"/>
    <w:link w:val="Subtitle"/>
    <w:uiPriority w:val="1"/>
    <w:rsid w:val="0057534A"/>
    <w:rPr>
      <w:rFonts w:asciiTheme="majorHAnsi" w:hAnsiTheme="majorHAnsi" w:cs="Times New Roman (Body CS)"/>
      <w:b/>
      <w:color w:val="000000" w:themeColor="text1"/>
      <w:sz w:val="44"/>
    </w:rPr>
  </w:style>
  <w:style w:type="character" w:customStyle="1" w:styleId="Heading1Char">
    <w:name w:val="Heading 1 Char"/>
    <w:basedOn w:val="DefaultParagraphFont"/>
    <w:link w:val="Heading1"/>
    <w:uiPriority w:val="2"/>
    <w:rsid w:val="0057534A"/>
    <w:rPr>
      <w:rFonts w:asciiTheme="majorHAnsi" w:hAnsiTheme="majorHAnsi" w:cs="Times New Roman (Body CS)"/>
      <w:b/>
      <w:color w:val="648276" w:themeColor="accent5"/>
      <w:sz w:val="28"/>
    </w:rPr>
  </w:style>
  <w:style w:type="paragraph" w:customStyle="1" w:styleId="TextLeft">
    <w:name w:val="TextLeft"/>
    <w:basedOn w:val="Normal"/>
    <w:next w:val="Normal"/>
    <w:uiPriority w:val="4"/>
    <w:qFormat/>
    <w:rsid w:val="00605A5B"/>
    <w:pPr>
      <w:spacing w:line="288" w:lineRule="auto"/>
      <w:jc w:val="right"/>
    </w:pPr>
    <w:rPr>
      <w:color w:val="404040" w:themeColor="text1" w:themeTint="BF"/>
      <w:sz w:val="22"/>
    </w:rPr>
  </w:style>
  <w:style w:type="character" w:customStyle="1" w:styleId="Heading2Char">
    <w:name w:val="Heading 2 Char"/>
    <w:basedOn w:val="DefaultParagraphFont"/>
    <w:link w:val="Heading2"/>
    <w:uiPriority w:val="3"/>
    <w:rsid w:val="0057534A"/>
    <w:rPr>
      <w:rFonts w:asciiTheme="majorHAnsi" w:hAnsiTheme="majorHAnsi"/>
      <w:b/>
      <w:color w:val="648276" w:themeColor="accent5"/>
      <w:sz w:val="28"/>
    </w:rPr>
  </w:style>
  <w:style w:type="paragraph" w:customStyle="1" w:styleId="SmallText">
    <w:name w:val="SmallText"/>
    <w:basedOn w:val="Normal"/>
    <w:next w:val="Normal"/>
    <w:uiPriority w:val="6"/>
    <w:qFormat/>
    <w:rsid w:val="0040233B"/>
    <w:rPr>
      <w:i/>
      <w:color w:val="404040" w:themeColor="text1" w:themeTint="BF"/>
      <w:sz w:val="20"/>
    </w:rPr>
  </w:style>
  <w:style w:type="paragraph" w:customStyle="1" w:styleId="TextRight">
    <w:name w:val="TextRight"/>
    <w:basedOn w:val="Normal"/>
    <w:next w:val="Normal"/>
    <w:uiPriority w:val="5"/>
    <w:qFormat/>
    <w:rsid w:val="00605A5B"/>
    <w:pPr>
      <w:spacing w:line="288" w:lineRule="auto"/>
    </w:pPr>
    <w:rPr>
      <w:rFonts w:cs="Times New Roman (Body CS)"/>
      <w:color w:val="404040" w:themeColor="text1" w:themeTint="BF"/>
      <w:sz w:val="22"/>
    </w:rPr>
  </w:style>
  <w:style w:type="character" w:styleId="PlaceholderText">
    <w:name w:val="Placeholder Text"/>
    <w:basedOn w:val="DefaultParagraphFont"/>
    <w:uiPriority w:val="99"/>
    <w:semiHidden/>
    <w:rsid w:val="00A77921"/>
    <w:rPr>
      <w:color w:val="808080"/>
    </w:rPr>
  </w:style>
  <w:style w:type="character" w:styleId="Emphasis">
    <w:name w:val="Emphasis"/>
    <w:uiPriority w:val="20"/>
    <w:qFormat/>
    <w:rsid w:val="0034688D"/>
    <w:rPr>
      <w:color w:val="648276" w:themeColor="accent5"/>
    </w:rPr>
  </w:style>
  <w:style w:type="paragraph" w:styleId="ListParagraph">
    <w:name w:val="List Paragraph"/>
    <w:basedOn w:val="Normal"/>
    <w:uiPriority w:val="34"/>
    <w:semiHidden/>
    <w:qFormat/>
    <w:rsid w:val="008454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llb\AppData\Roaming\Microsoft\Templates\Basic%20modern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423CF9F364245E29FE4CB5FB3D01F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4A22B2-E2B6-48F2-9E94-2AF885E9BA96}"/>
      </w:docPartPr>
      <w:docPartBody>
        <w:p w:rsidR="00000000" w:rsidRDefault="00FE4208">
          <w:pPr>
            <w:pStyle w:val="D423CF9F364245E29FE4CB5FB3D01F34"/>
          </w:pPr>
          <w:r w:rsidRPr="00605A5B">
            <w:t>Contact</w:t>
          </w:r>
        </w:p>
      </w:docPartBody>
    </w:docPart>
    <w:docPart>
      <w:docPartPr>
        <w:name w:val="ACD5EA6A76BD4102AC80F1BD776E32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B15C4-712F-4D48-973B-AE6197F13C36}"/>
      </w:docPartPr>
      <w:docPartBody>
        <w:p w:rsidR="00000000" w:rsidRDefault="00FE4208">
          <w:pPr>
            <w:pStyle w:val="ACD5EA6A76BD4102AC80F1BD776E320B"/>
          </w:pPr>
          <w:r>
            <w:t>Education</w:t>
          </w:r>
        </w:p>
      </w:docPartBody>
    </w:docPart>
    <w:docPart>
      <w:docPartPr>
        <w:name w:val="F0B27E19BA67411CACFA1CEF18EA14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B8D2D9-0AD0-4B43-B24B-E78FED656CDD}"/>
      </w:docPartPr>
      <w:docPartBody>
        <w:p w:rsidR="00000000" w:rsidRDefault="00FE4208">
          <w:pPr>
            <w:pStyle w:val="F0B27E19BA67411CACFA1CEF18EA141D"/>
          </w:pPr>
          <w:r>
            <w:t>Experience</w:t>
          </w:r>
        </w:p>
      </w:docPartBody>
    </w:docPart>
    <w:docPart>
      <w:docPartPr>
        <w:name w:val="ECC535A7074747199C24CFD938872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13E14C-4CAB-4798-BDB1-EC7D4C09066F}"/>
      </w:docPartPr>
      <w:docPartBody>
        <w:p w:rsidR="00000000" w:rsidRDefault="00FE4208">
          <w:pPr>
            <w:pStyle w:val="ECC535A7074747199C24CFD9388720A9"/>
          </w:pPr>
          <w:r w:rsidRPr="000E1D44">
            <w:t>Key 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208"/>
    <w:rsid w:val="00FE4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9B6F6BD33DD4D1C9E9626877E5E2248">
    <w:name w:val="A9B6F6BD33DD4D1C9E9626877E5E2248"/>
  </w:style>
  <w:style w:type="character" w:styleId="Emphasis">
    <w:name w:val="Emphasis"/>
    <w:uiPriority w:val="20"/>
    <w:qFormat/>
    <w:rPr>
      <w:color w:val="5B9BD5" w:themeColor="accent5"/>
    </w:rPr>
  </w:style>
  <w:style w:type="paragraph" w:customStyle="1" w:styleId="EE9B29A414CC431B9152FB3DF734DB05">
    <w:name w:val="EE9B29A414CC431B9152FB3DF734DB05"/>
  </w:style>
  <w:style w:type="paragraph" w:customStyle="1" w:styleId="C9D1E910E66241319AABB1663432C4F3">
    <w:name w:val="C9D1E910E66241319AABB1663432C4F3"/>
  </w:style>
  <w:style w:type="paragraph" w:customStyle="1" w:styleId="D423CF9F364245E29FE4CB5FB3D01F34">
    <w:name w:val="D423CF9F364245E29FE4CB5FB3D01F34"/>
  </w:style>
  <w:style w:type="paragraph" w:customStyle="1" w:styleId="TextLeft">
    <w:name w:val="TextLeft"/>
    <w:basedOn w:val="Normal"/>
    <w:next w:val="Normal"/>
    <w:uiPriority w:val="4"/>
    <w:qFormat/>
    <w:pPr>
      <w:spacing w:after="0" w:line="288" w:lineRule="auto"/>
      <w:jc w:val="right"/>
    </w:pPr>
    <w:rPr>
      <w:rFonts w:eastAsiaTheme="minorHAnsi"/>
      <w:color w:val="404040" w:themeColor="text1" w:themeTint="BF"/>
      <w:szCs w:val="24"/>
    </w:rPr>
  </w:style>
  <w:style w:type="paragraph" w:customStyle="1" w:styleId="9C0B9900D56D42E5A106C74261A636C8">
    <w:name w:val="9C0B9900D56D42E5A106C74261A636C8"/>
  </w:style>
  <w:style w:type="paragraph" w:customStyle="1" w:styleId="1E84711D3D4C434182D85482D99D725A">
    <w:name w:val="1E84711D3D4C434182D85482D99D725A"/>
  </w:style>
  <w:style w:type="paragraph" w:customStyle="1" w:styleId="4BC74800F6744ECAA4FC0E25FBEA5D1A">
    <w:name w:val="4BC74800F6744ECAA4FC0E25FBEA5D1A"/>
  </w:style>
  <w:style w:type="paragraph" w:customStyle="1" w:styleId="E1DFFC7230184BCE93ABE06CBDFEE7F4">
    <w:name w:val="E1DFFC7230184BCE93ABE06CBDFEE7F4"/>
  </w:style>
  <w:style w:type="paragraph" w:customStyle="1" w:styleId="EF328FC605F341CDBC76CBE0A5547D1C">
    <w:name w:val="EF328FC605F341CDBC76CBE0A5547D1C"/>
  </w:style>
  <w:style w:type="paragraph" w:customStyle="1" w:styleId="ACD5EA6A76BD4102AC80F1BD776E320B">
    <w:name w:val="ACD5EA6A76BD4102AC80F1BD776E320B"/>
  </w:style>
  <w:style w:type="paragraph" w:customStyle="1" w:styleId="8B366B57D22B43689D2741ABC043DE3C">
    <w:name w:val="8B366B57D22B43689D2741ABC043DE3C"/>
  </w:style>
  <w:style w:type="paragraph" w:customStyle="1" w:styleId="F0B27E19BA67411CACFA1CEF18EA141D">
    <w:name w:val="F0B27E19BA67411CACFA1CEF18EA141D"/>
  </w:style>
  <w:style w:type="paragraph" w:customStyle="1" w:styleId="EB9DE6A57B5345B98A2BB715DC1A06D4">
    <w:name w:val="EB9DE6A57B5345B98A2BB715DC1A06D4"/>
  </w:style>
  <w:style w:type="paragraph" w:customStyle="1" w:styleId="5F36067C27E44118A81685B83E561073">
    <w:name w:val="5F36067C27E44118A81685B83E561073"/>
  </w:style>
  <w:style w:type="paragraph" w:customStyle="1" w:styleId="9F5918C31BE94C7E99B35A3C43FF594B">
    <w:name w:val="9F5918C31BE94C7E99B35A3C43FF594B"/>
  </w:style>
  <w:style w:type="paragraph" w:customStyle="1" w:styleId="CFC14AA0C8574780918E25043006C6BA">
    <w:name w:val="CFC14AA0C8574780918E25043006C6BA"/>
  </w:style>
  <w:style w:type="paragraph" w:customStyle="1" w:styleId="78BFB1B379E849C18EDF35B6FE4AA1AE">
    <w:name w:val="78BFB1B379E849C18EDF35B6FE4AA1AE"/>
  </w:style>
  <w:style w:type="paragraph" w:customStyle="1" w:styleId="27AC0A9BDB5E4B2682121A6F4D2BE110">
    <w:name w:val="27AC0A9BDB5E4B2682121A6F4D2BE110"/>
  </w:style>
  <w:style w:type="paragraph" w:customStyle="1" w:styleId="C22D2E95FBD24FF198CCC067C574654F">
    <w:name w:val="C22D2E95FBD24FF198CCC067C574654F"/>
  </w:style>
  <w:style w:type="paragraph" w:customStyle="1" w:styleId="FAD1A8F3D4E64741909A7C15F4B11C18">
    <w:name w:val="FAD1A8F3D4E64741909A7C15F4B11C18"/>
  </w:style>
  <w:style w:type="paragraph" w:customStyle="1" w:styleId="78EC1C6DC9114D6297101DFB141290AB">
    <w:name w:val="78EC1C6DC9114D6297101DFB141290AB"/>
  </w:style>
  <w:style w:type="paragraph" w:customStyle="1" w:styleId="17B3F166CF004DD7B379054D78583904">
    <w:name w:val="17B3F166CF004DD7B379054D78583904"/>
  </w:style>
  <w:style w:type="paragraph" w:customStyle="1" w:styleId="3ABC5F17D9D34EF595A40E69258F0804">
    <w:name w:val="3ABC5F17D9D34EF595A40E69258F0804"/>
  </w:style>
  <w:style w:type="paragraph" w:customStyle="1" w:styleId="F364845D3B9D4956BF8F45F1C9BC40BA">
    <w:name w:val="F364845D3B9D4956BF8F45F1C9BC40BA"/>
  </w:style>
  <w:style w:type="paragraph" w:customStyle="1" w:styleId="FC819A56FF3D4206AC873AFC7CF717AB">
    <w:name w:val="FC819A56FF3D4206AC873AFC7CF717AB"/>
  </w:style>
  <w:style w:type="paragraph" w:customStyle="1" w:styleId="ECC535A7074747199C24CFD9388720A9">
    <w:name w:val="ECC535A7074747199C24CFD9388720A9"/>
  </w:style>
  <w:style w:type="paragraph" w:customStyle="1" w:styleId="9D71E3946C51484CB6F8082C16DC2587">
    <w:name w:val="9D71E3946C51484CB6F8082C16DC2587"/>
  </w:style>
  <w:style w:type="paragraph" w:customStyle="1" w:styleId="951527DE41EC4A4ABF1A4804497ADBBD">
    <w:name w:val="951527DE41EC4A4ABF1A4804497ADBBD"/>
  </w:style>
  <w:style w:type="paragraph" w:customStyle="1" w:styleId="TextRight">
    <w:name w:val="TextRight"/>
    <w:basedOn w:val="Normal"/>
    <w:next w:val="Normal"/>
    <w:uiPriority w:val="5"/>
    <w:qFormat/>
    <w:pPr>
      <w:spacing w:after="0" w:line="288" w:lineRule="auto"/>
    </w:pPr>
    <w:rPr>
      <w:rFonts w:eastAsiaTheme="minorHAnsi" w:cs="Times New Roman (Body CS)"/>
      <w:color w:val="404040" w:themeColor="text1" w:themeTint="BF"/>
      <w:szCs w:val="24"/>
    </w:rPr>
  </w:style>
  <w:style w:type="paragraph" w:customStyle="1" w:styleId="13CBCF3EAD8D4E76A9B72EC6B4C1A873">
    <w:name w:val="13CBCF3EAD8D4E76A9B72EC6B4C1A873"/>
  </w:style>
  <w:style w:type="paragraph" w:customStyle="1" w:styleId="F5D2A8EA198B48348E5648EAD3FE0313">
    <w:name w:val="F5D2A8EA198B48348E5648EAD3FE0313"/>
  </w:style>
  <w:style w:type="paragraph" w:customStyle="1" w:styleId="14BD97A1BEB84B4F8D10EA14758FD0FF">
    <w:name w:val="14BD97A1BEB84B4F8D10EA14758FD0FF"/>
  </w:style>
  <w:style w:type="paragraph" w:customStyle="1" w:styleId="62CE62BB567340DAA6D8C267D8F325B2">
    <w:name w:val="62CE62BB567340DAA6D8C267D8F325B2"/>
  </w:style>
  <w:style w:type="paragraph" w:customStyle="1" w:styleId="1E377C619FF34ECC9B04FC4A4F145A59">
    <w:name w:val="1E377C619FF34ECC9B04FC4A4F145A5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2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2DA0656-155E-4034-8822-A568687ED6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4285919-CFDE-4EB8-9796-0DEB1CB8315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50503A21-F367-462E-B624-BDB4831C495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modern resume</Template>
  <TotalTime>0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2021-09-08T14:32:00Z</dcterms:created>
  <dcterms:modified xsi:type="dcterms:W3CDTF">2021-09-08T14:47:00Z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